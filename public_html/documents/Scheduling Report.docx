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919" w:rsidRDefault="00580B6E">
      <w:r>
        <w:t>Scheduling Report</w:t>
      </w:r>
    </w:p>
    <w:p w:rsidR="00580B6E" w:rsidRDefault="00580B6E">
      <w:r>
        <w:t>Plan</w:t>
      </w:r>
    </w:p>
    <w:p w:rsidR="00580B6E" w:rsidRDefault="00580B6E">
      <w:r>
        <w:t>Project as it stands as of writing</w:t>
      </w:r>
    </w:p>
    <w:p w:rsidR="00580B6E" w:rsidRDefault="00580B6E">
      <w:r>
        <w:t xml:space="preserve">As the project stands as of the writing of this report I am pleased, I have achieved more than I expected when the coursework was originally assigned especially when it comes to the higher functionality that was described by the course leaders as ‘extra functionality that we would like to see’ for example the ability to drag the product image over the basket image to add it to the basket. </w:t>
      </w:r>
    </w:p>
    <w:p w:rsidR="009473D8" w:rsidRDefault="00580B6E">
      <w:r>
        <w:t>When the work was originally set the task seemed particularly daunting as the project was not just a long term piece of work that was beyond anything else I’ve attempted in terms of schedule it also included multiple different development languages of which at</w:t>
      </w:r>
      <w:r w:rsidR="009473D8">
        <w:t xml:space="preserve"> the time were not known to me. Due to this fact I was hesitant to start it and to be honest I didn’t know where to begin. When the first interim deadline was on the horizon I was able to throw a rough HTML wireframe together as well as a basic overview of what I was hoping to achieve, these factors allowed me to produce an above average interim but the feedback itself wasn’t hugely helpful in terms highlighting where to go next. It wasn’t until January 15 that I seriously started to work on this project. Throughout this process I have repeatedly created what I wanted to achieve but after some further investigation I uncovered a better and more efficient method. </w:t>
      </w:r>
    </w:p>
    <w:p w:rsidR="00A805C8" w:rsidRDefault="009473D8">
      <w:r>
        <w:t xml:space="preserve">One such example is producing the product tables, at first I created the table in the PHP and had both the server script and the html code in the same file. For a while I was content with this but the more research I did the more I wanted to separate the client and server side from each other as well as   focussing more on the client side doing the work instead of the server. This lead to the use of the DOM to create the necessary elements and the use of a local </w:t>
      </w:r>
      <w:r w:rsidR="00A805C8">
        <w:t>array with</w:t>
      </w:r>
      <w:r>
        <w:t xml:space="preserve"> all the product information stored in it (the data was retrieved and added to the array through an XM</w:t>
      </w:r>
      <w:r w:rsidR="00A805C8">
        <w:t>LHTTPRequest upon page load) to produce the product table. Many such evolutions of designs occurred during this project especially on the work that I attempted to begin with when I was far less knowledgeable about the subject area.</w:t>
      </w:r>
    </w:p>
    <w:p w:rsidR="00580B6E" w:rsidRDefault="00A805C8" w:rsidP="00A805C8">
      <w:r>
        <w:t>The biggest issue encountered during this project was the learning process itself. Due to a lack of understanding in the practical sessions with a lack of information found on the unit’s website the only realistic solution was self-study. Self-study provided much of the skills necessary to achieve the requirements and the functionality that the course leaders expected. It was without a doubt the most valuable tool/skill in this entire process. If this project was attempted (or reattempted) I would heavily suggest starting self-study early allowing for a good understanding of the topic areas before attempting the work thereby reducing the need to go back and make changes to the code or the prevention of scrapping ideas entirely.</w:t>
      </w:r>
    </w:p>
    <w:p w:rsidR="00B22FF7" w:rsidRDefault="00494634" w:rsidP="00A805C8">
      <w:r>
        <w:t>One issue</w:t>
      </w:r>
      <w:r w:rsidR="00B22FF7">
        <w:t xml:space="preserve"> that plagued the process at each turn was a lack of understanding when it came </w:t>
      </w:r>
      <w:r>
        <w:t>to deciding where to go next</w:t>
      </w:r>
      <w:r w:rsidR="00B22FF7">
        <w:t>. Once each aspect, page or feature had been added the logical step is to immediately move onto the next stage in the process</w:t>
      </w:r>
      <w:r w:rsidR="00947578">
        <w:t>.</w:t>
      </w:r>
      <w:r>
        <w:t xml:space="preserve"> </w:t>
      </w:r>
      <w:r w:rsidR="00947578">
        <w:t>T</w:t>
      </w:r>
      <w:r>
        <w:t>he</w:t>
      </w:r>
      <w:r w:rsidR="00B22FF7">
        <w:t xml:space="preserve"> issue was that for a good portion</w:t>
      </w:r>
      <w:r w:rsidR="006C676E">
        <w:t xml:space="preserve"> of the process</w:t>
      </w:r>
      <w:r w:rsidR="00B22FF7">
        <w:t xml:space="preserve"> (especially the beginning) I </w:t>
      </w:r>
      <w:r w:rsidR="00B31518">
        <w:t>was unaware</w:t>
      </w:r>
      <w:r w:rsidR="00472161">
        <w:t xml:space="preserve"> what the next stage was and therefore valuable time was wasted determining the next stage. This was especially prevalent when attempting the more complex expected functionality (for example the basket system). </w:t>
      </w:r>
    </w:p>
    <w:p w:rsidR="007B2EB0" w:rsidRDefault="007B2EB0" w:rsidP="00A805C8">
      <w:r>
        <w:t xml:space="preserve">As mentioned previously there was also the issue of learning the subject area as work is completed. One would not expect it to take up a huge amount of time in the </w:t>
      </w:r>
      <w:r w:rsidR="00B31518">
        <w:t xml:space="preserve">building process </w:t>
      </w:r>
      <w:r w:rsidR="00472161">
        <w:t>but after completing work on this project anybody would know differently.</w:t>
      </w:r>
      <w:r>
        <w:t xml:space="preserve"> The learning stages took almost as </w:t>
      </w:r>
      <w:r>
        <w:lastRenderedPageBreak/>
        <w:t>much time as the actual implementation of code and designs. At the beginning of the year when the coursework was first introduced Kit Lester said “This is a skills unit, skills do not come quickly or easily.” and after attempting this project I can’t help but whole heartedly agree. Many fellow students who are also on this unit have no</w:t>
      </w:r>
      <w:r w:rsidR="00B31518">
        <w:t>t</w:t>
      </w:r>
      <w:r>
        <w:t xml:space="preserve"> headed this advice or even attempted the work (if they had they would have certainly seen the merit in the advice and taken it to heart). </w:t>
      </w:r>
      <w:r w:rsidR="008E6528">
        <w:t>Especially coming from first year’s web unit there is a huge difference in terms of both workload and complexity of work, many fellow students failed to realise this until the last few weeks.</w:t>
      </w:r>
    </w:p>
    <w:p w:rsidR="00AB7B0D" w:rsidRDefault="00A81E90" w:rsidP="00A805C8">
      <w:r>
        <w:t xml:space="preserve">The issue of starting later in the process (January) </w:t>
      </w:r>
      <w:r w:rsidR="006E0828">
        <w:t>resulted in an attempt</w:t>
      </w:r>
      <w:r w:rsidR="00333684">
        <w:t xml:space="preserve"> to catch  up to where one would expect to be at that stage I spent a considerable amount of time on this work while neglecting other units</w:t>
      </w:r>
      <w:r>
        <w:t>.</w:t>
      </w:r>
      <w:r w:rsidR="00474A61">
        <w:t xml:space="preserve"> This led to </w:t>
      </w:r>
      <w:r w:rsidR="00B31518">
        <w:t xml:space="preserve">completing work at </w:t>
      </w:r>
      <w:r w:rsidR="00474A61">
        <w:t xml:space="preserve">an almost frantic speed which </w:t>
      </w:r>
      <w:r w:rsidR="005728C7">
        <w:t>resulted</w:t>
      </w:r>
      <w:r w:rsidR="00371C04">
        <w:t xml:space="preserve"> in</w:t>
      </w:r>
      <w:r w:rsidR="00E74D2D">
        <w:t xml:space="preserve"> overlooking some key details that</w:t>
      </w:r>
      <w:r w:rsidR="008F6610">
        <w:t xml:space="preserve"> should have been taken</w:t>
      </w:r>
      <w:r w:rsidR="00474A61">
        <w:t xml:space="preserve"> into account constantly</w:t>
      </w:r>
      <w:r w:rsidR="00B31518">
        <w:t>,</w:t>
      </w:r>
      <w:r w:rsidR="00474A61">
        <w:t xml:space="preserve"> and by </w:t>
      </w:r>
      <w:r w:rsidR="002C7F61">
        <w:t xml:space="preserve">‘key details’ I mean </w:t>
      </w:r>
      <w:r w:rsidR="00474A61">
        <w:t xml:space="preserve">documentation. </w:t>
      </w:r>
      <w:r w:rsidR="00DC70B9">
        <w:t xml:space="preserve">The work </w:t>
      </w:r>
      <w:r w:rsidR="005728C7">
        <w:t>became so</w:t>
      </w:r>
      <w:r w:rsidR="00DC70B9">
        <w:t xml:space="preserve"> engrossing that </w:t>
      </w:r>
      <w:r w:rsidR="002162E7">
        <w:t>documentation was neglected and therefore it had to be written at the end</w:t>
      </w:r>
      <w:r w:rsidR="00474A61">
        <w:t xml:space="preserve">. The process of documenting long after </w:t>
      </w:r>
      <w:r w:rsidR="002162E7">
        <w:t>writing the code</w:t>
      </w:r>
      <w:r w:rsidR="00474A61">
        <w:t xml:space="preserve"> is a gruelling </w:t>
      </w:r>
      <w:r w:rsidR="00B31518">
        <w:t>task (much to my dismay</w:t>
      </w:r>
      <w:r w:rsidR="00474A61">
        <w:t xml:space="preserve">, especially with all the </w:t>
      </w:r>
      <w:r w:rsidR="00C328A6">
        <w:t>functionally/features</w:t>
      </w:r>
      <w:r w:rsidR="00474A61">
        <w:t xml:space="preserve"> I had approximately ~3100 lines of JavaScript) and one that should be avoided. The biggest issue with this is determining what the function does when you come to document it, if </w:t>
      </w:r>
      <w:r w:rsidR="00183D87">
        <w:t>a developer is smart</w:t>
      </w:r>
      <w:r w:rsidR="00474A61">
        <w:t xml:space="preserve"> it’s not a huge issue as the function and variables are appropriately named and there is a clear flow.</w:t>
      </w:r>
      <w:r w:rsidR="00DD50AA">
        <w:t xml:space="preserve"> </w:t>
      </w:r>
      <w:r w:rsidR="00391637">
        <w:t>I found myself working through functions</w:t>
      </w:r>
      <w:r w:rsidR="00DD50AA">
        <w:t xml:space="preserve"> line by line in order to have enough of an understanding in order to document it in what I felt was sufficient</w:t>
      </w:r>
      <w:r w:rsidR="00AB7B0D">
        <w:t xml:space="preserve"> detail. This could have been easily avoided if I had been smarter when I first undertook this project.</w:t>
      </w:r>
    </w:p>
    <w:p w:rsidR="00056095" w:rsidRDefault="00056095" w:rsidP="00A805C8"/>
    <w:p w:rsidR="00056095" w:rsidRDefault="00056095" w:rsidP="00A805C8">
      <w:r>
        <w:t>Scheduling</w:t>
      </w:r>
    </w:p>
    <w:p w:rsidR="00056095" w:rsidRDefault="00056095" w:rsidP="00A805C8">
      <w:r>
        <w:t xml:space="preserve">As per the interims the students were required to submit GANTT charts detailing progress made and their plan for the future in terms of time scale and effort dedicated to each task. </w:t>
      </w:r>
      <w:r w:rsidR="00B22FF7">
        <w:t xml:space="preserve">Much like everyone else (at least the majority) I submitted such GANTT charts, </w:t>
      </w:r>
      <w:r w:rsidR="008C1C22">
        <w:t>they were not necessarily adhered to</w:t>
      </w:r>
      <w:r w:rsidR="00B22FF7">
        <w:t xml:space="preserve">. One issue </w:t>
      </w:r>
      <w:r w:rsidR="008C1C22">
        <w:t>is that although GANTT charts were created, the dates and time scheduling had little to no impact on the actual schedule of the project. This became a fairly large issue when it came to determining the next stage (as mentioned earlier in this report) and therefore time was wasted.</w:t>
      </w:r>
      <w:r w:rsidR="00EE2CFE">
        <w:t xml:space="preserve"> In hindsight there was no real structure to the development of the product it was more about what feature it was missing or what one would expect an e-commerce site to be capable of. </w:t>
      </w:r>
      <w:r w:rsidR="00A66A3D">
        <w:t xml:space="preserve">The distinct lack of scheduling and planning is particularly evident when examining the product’s API. Within the API </w:t>
      </w:r>
      <w:r w:rsidR="00833161">
        <w:t xml:space="preserve">there are many files which are no longer used and are clearly predecessors of other </w:t>
      </w:r>
      <w:r w:rsidR="00195AD0">
        <w:t>files,</w:t>
      </w:r>
      <w:r w:rsidR="00833161">
        <w:t xml:space="preserve"> these files are the result of such poor planning. Some are merely the result of the evolution of ideas with available technology whereas a regretfully large portion were unnecessary</w:t>
      </w:r>
      <w:r w:rsidR="00195AD0">
        <w:t xml:space="preserve"> </w:t>
      </w:r>
      <w:r w:rsidR="00195AD0">
        <w:t>(by unnecessary I mean that they in no way attributed to the current state of the project)</w:t>
      </w:r>
      <w:r w:rsidR="00195AD0">
        <w:t xml:space="preserve"> and arguably a waste of time</w:t>
      </w:r>
      <w:r w:rsidR="00685446">
        <w:t>.</w:t>
      </w:r>
      <w:bookmarkStart w:id="0" w:name="_GoBack"/>
      <w:bookmarkEnd w:id="0"/>
    </w:p>
    <w:p w:rsidR="00056095" w:rsidRDefault="00056095" w:rsidP="00A805C8"/>
    <w:p w:rsidR="00056095" w:rsidRDefault="00056095" w:rsidP="00A805C8"/>
    <w:p w:rsidR="00580B6E" w:rsidRDefault="00580B6E">
      <w:r>
        <w:t>Solutions</w:t>
      </w:r>
    </w:p>
    <w:p w:rsidR="00580B6E" w:rsidRDefault="00580B6E">
      <w:r>
        <w:t>Lessons learnt</w:t>
      </w:r>
    </w:p>
    <w:p w:rsidR="00580B6E" w:rsidRDefault="00580B6E">
      <w:r>
        <w:t>If re-attempt</w:t>
      </w:r>
    </w:p>
    <w:sectPr w:rsidR="00580B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634" w:rsidRDefault="00494634" w:rsidP="00494634">
      <w:pPr>
        <w:spacing w:after="0" w:line="240" w:lineRule="auto"/>
      </w:pPr>
      <w:r>
        <w:separator/>
      </w:r>
    </w:p>
  </w:endnote>
  <w:endnote w:type="continuationSeparator" w:id="0">
    <w:p w:rsidR="00494634" w:rsidRDefault="00494634" w:rsidP="00494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634" w:rsidRDefault="00494634" w:rsidP="00494634">
      <w:pPr>
        <w:spacing w:after="0" w:line="240" w:lineRule="auto"/>
      </w:pPr>
      <w:r>
        <w:separator/>
      </w:r>
    </w:p>
  </w:footnote>
  <w:footnote w:type="continuationSeparator" w:id="0">
    <w:p w:rsidR="00494634" w:rsidRDefault="00494634" w:rsidP="004946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B6E"/>
    <w:rsid w:val="00025919"/>
    <w:rsid w:val="00056095"/>
    <w:rsid w:val="00183D87"/>
    <w:rsid w:val="00195AD0"/>
    <w:rsid w:val="002162E7"/>
    <w:rsid w:val="00246021"/>
    <w:rsid w:val="002C7F61"/>
    <w:rsid w:val="00333684"/>
    <w:rsid w:val="00371C04"/>
    <w:rsid w:val="00391637"/>
    <w:rsid w:val="00472161"/>
    <w:rsid w:val="00474A61"/>
    <w:rsid w:val="00494634"/>
    <w:rsid w:val="005728C7"/>
    <w:rsid w:val="00580B6E"/>
    <w:rsid w:val="00685446"/>
    <w:rsid w:val="006C676E"/>
    <w:rsid w:val="006E0828"/>
    <w:rsid w:val="007B2EB0"/>
    <w:rsid w:val="00833161"/>
    <w:rsid w:val="008C1C22"/>
    <w:rsid w:val="008E6528"/>
    <w:rsid w:val="008F6610"/>
    <w:rsid w:val="009473D8"/>
    <w:rsid w:val="00947578"/>
    <w:rsid w:val="00A66A3D"/>
    <w:rsid w:val="00A805C8"/>
    <w:rsid w:val="00A81E90"/>
    <w:rsid w:val="00AB7B0D"/>
    <w:rsid w:val="00B22FF7"/>
    <w:rsid w:val="00B31518"/>
    <w:rsid w:val="00C328A6"/>
    <w:rsid w:val="00D75A43"/>
    <w:rsid w:val="00DC70B9"/>
    <w:rsid w:val="00DD50AA"/>
    <w:rsid w:val="00E728F3"/>
    <w:rsid w:val="00E74D2D"/>
    <w:rsid w:val="00EE2CFE"/>
    <w:rsid w:val="00F052C8"/>
    <w:rsid w:val="00FB6F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984EBD-B071-42BB-8103-CFD6890EE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6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4634"/>
  </w:style>
  <w:style w:type="paragraph" w:styleId="Footer">
    <w:name w:val="footer"/>
    <w:basedOn w:val="Normal"/>
    <w:link w:val="FooterChar"/>
    <w:uiPriority w:val="99"/>
    <w:unhideWhenUsed/>
    <w:rsid w:val="004946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46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F37D3-FFA6-4907-818C-1C4134022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48FA861B</Template>
  <TotalTime>1</TotalTime>
  <Pages>2</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Portsmouth</Company>
  <LinksUpToDate>false</LinksUpToDate>
  <CharactersWithSpaces>6988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Champion</dc:creator>
  <cp:keywords/>
  <dc:description/>
  <cp:lastModifiedBy>Matthew Champion</cp:lastModifiedBy>
  <cp:revision>2</cp:revision>
  <dcterms:created xsi:type="dcterms:W3CDTF">2015-04-15T16:07:00Z</dcterms:created>
  <dcterms:modified xsi:type="dcterms:W3CDTF">2015-04-15T16:07:00Z</dcterms:modified>
</cp:coreProperties>
</file>